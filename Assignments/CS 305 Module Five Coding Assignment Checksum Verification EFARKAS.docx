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1C258295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  <w:r w:rsidR="00F957A3">
        <w:t xml:space="preserve">: </w:t>
      </w:r>
      <w:r w:rsidR="00F957A3" w:rsidRPr="00F957A3">
        <w:t>Recommend an appropriate encryption algorithm cipher that avoids collisions.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435C6089" w:rsidR="001C6ACB" w:rsidRPr="00F957A3" w:rsidRDefault="00F957A3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 recommend using SHA-256 as the hashing algorithm for this application.  There are 2</w:t>
      </w:r>
      <w:r w:rsidRPr="00F957A3">
        <w:rPr>
          <w:rFonts w:ascii="Calibri" w:hAnsi="Calibri" w:cs="Calibri"/>
          <w:sz w:val="22"/>
          <w:vertAlign w:val="superscript"/>
        </w:rPr>
        <w:t>256</w:t>
      </w:r>
      <w:r>
        <w:rPr>
          <w:rFonts w:ascii="Calibri" w:hAnsi="Calibri" w:cs="Calibri"/>
          <w:sz w:val="22"/>
        </w:rPr>
        <w:t xml:space="preserve"> possible values</w:t>
      </w:r>
      <w:r w:rsidR="005D5D37">
        <w:rPr>
          <w:rFonts w:ascii="Calibri" w:hAnsi="Calibri" w:cs="Calibri"/>
          <w:sz w:val="22"/>
        </w:rPr>
        <w:t>, making</w:t>
      </w:r>
      <w:r>
        <w:rPr>
          <w:rFonts w:ascii="Calibri" w:hAnsi="Calibri" w:cs="Calibri"/>
          <w:sz w:val="22"/>
        </w:rPr>
        <w:t xml:space="preserve"> it nearly impossible for </w:t>
      </w:r>
      <w:r w:rsidR="005D5D37">
        <w:rPr>
          <w:rFonts w:ascii="Calibri" w:hAnsi="Calibri" w:cs="Calibri"/>
          <w:sz w:val="22"/>
        </w:rPr>
        <w:t xml:space="preserve">two entries to have the same hash value.  Additionally, SHA-256 changes the hash value any time the entry is changed.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266E1771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Justification</w:t>
      </w:r>
      <w:r w:rsidR="005D5D37">
        <w:t xml:space="preserve">: </w:t>
      </w:r>
      <w:r w:rsidR="005D5D37" w:rsidRPr="005D5D37">
        <w:t>Justify your reasoning for the recommended algorithm cipher that avoids collisions.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5A7ACD6E" w:rsidR="00363F13" w:rsidRPr="008F1ED6" w:rsidRDefault="005D5D3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SHA-256 is an </w:t>
      </w:r>
      <w:r w:rsidR="00010FEF">
        <w:rPr>
          <w:rFonts w:ascii="Calibri" w:hAnsi="Calibri" w:cs="Calibri"/>
          <w:sz w:val="22"/>
        </w:rPr>
        <w:t>industry standard</w:t>
      </w:r>
      <w:r>
        <w:rPr>
          <w:rFonts w:ascii="Calibri" w:hAnsi="Calibri" w:cs="Calibri"/>
          <w:sz w:val="22"/>
        </w:rPr>
        <w:t xml:space="preserve"> </w:t>
      </w:r>
      <w:r w:rsidRPr="005D5D37">
        <w:rPr>
          <w:rFonts w:ascii="Calibri" w:hAnsi="Calibri" w:cs="Calibri"/>
          <w:sz w:val="22"/>
        </w:rPr>
        <w:t>trusted by organizations required to protect sensitive data</w:t>
      </w:r>
      <w:r>
        <w:rPr>
          <w:rFonts w:ascii="Calibri" w:hAnsi="Calibri" w:cs="Calibri"/>
          <w:sz w:val="22"/>
        </w:rPr>
        <w:t xml:space="preserve">.  It is lightweight from a processing perspective and has </w:t>
      </w:r>
      <w:r w:rsidR="00010FEF">
        <w:rPr>
          <w:rFonts w:ascii="Calibri" w:hAnsi="Calibri" w:cs="Calibri"/>
          <w:sz w:val="22"/>
        </w:rPr>
        <w:t>never been compromised.  The likelihood of collisions is extremely low due to the number of possible values.  SHA-256 does not suffer from the avalanche effect like older hashing algorithms.  It is easy to implement and integrate as it works in a single direction.</w:t>
      </w:r>
      <w:r>
        <w:rPr>
          <w:rFonts w:ascii="Calibri" w:hAnsi="Calibri" w:cs="Calibri"/>
          <w:sz w:val="22"/>
        </w:rPr>
        <w:t xml:space="preserve">  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37974E30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  <w:r w:rsidR="006C59CD">
        <w:t xml:space="preserve">: </w:t>
      </w:r>
      <w:r w:rsidR="006C59CD" w:rsidRPr="006C59CD">
        <w:t>Refactor the code to encrypt a text string and generate a checksum verification.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0FB7DF11" w:rsidR="00F93B31" w:rsidRPr="008F1ED6" w:rsidRDefault="006C59CD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BF5420E" wp14:editId="29BE9EF5">
            <wp:extent cx="2788920" cy="3932587"/>
            <wp:effectExtent l="0" t="0" r="0" b="0"/>
            <wp:docPr id="166327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6553" name="Picture 1663276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63" cy="39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BA6ACA3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lastRenderedPageBreak/>
        <w:t>Verification</w:t>
      </w:r>
      <w:r w:rsidR="006C59CD">
        <w:t xml:space="preserve">: </w:t>
      </w:r>
      <w:r w:rsidR="006C59CD" w:rsidRPr="006C59CD">
        <w:t>Demonstrate that a hash value has been created for the unique text string (your first and last name) by executing the Java code.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2D06DB6F" w:rsidR="00363F13" w:rsidRDefault="001D2BAA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7B1D0ED5" wp14:editId="6FD7F4F5">
            <wp:extent cx="5943600" cy="1631315"/>
            <wp:effectExtent l="0" t="0" r="0" b="6985"/>
            <wp:docPr id="1289815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5770" name="Picture 12898157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E49" w14:textId="7930F615" w:rsidR="001D2BAA" w:rsidRPr="008F1ED6" w:rsidRDefault="001D2BAA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665D8866" wp14:editId="52BD5321">
            <wp:extent cx="5943600" cy="706120"/>
            <wp:effectExtent l="0" t="0" r="0" b="0"/>
            <wp:docPr id="2127552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2594" name="Picture 21275525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2E57" w14:textId="77777777" w:rsidR="00CF1AFC" w:rsidRDefault="00CF1AFC" w:rsidP="0035598A">
      <w:pPr>
        <w:spacing w:after="0" w:line="240" w:lineRule="auto"/>
      </w:pPr>
      <w:r>
        <w:separator/>
      </w:r>
    </w:p>
  </w:endnote>
  <w:endnote w:type="continuationSeparator" w:id="0">
    <w:p w14:paraId="750B2502" w14:textId="77777777" w:rsidR="00CF1AFC" w:rsidRDefault="00CF1AFC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72C9" w14:textId="77777777" w:rsidR="00CF1AFC" w:rsidRDefault="00CF1AFC" w:rsidP="0035598A">
      <w:pPr>
        <w:spacing w:after="0" w:line="240" w:lineRule="auto"/>
      </w:pPr>
      <w:r>
        <w:separator/>
      </w:r>
    </w:p>
  </w:footnote>
  <w:footnote w:type="continuationSeparator" w:id="0">
    <w:p w14:paraId="2E808AF7" w14:textId="77777777" w:rsidR="00CF1AFC" w:rsidRDefault="00CF1AFC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2962879">
    <w:abstractNumId w:val="0"/>
  </w:num>
  <w:num w:numId="2" w16cid:durableId="54633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10FEF"/>
    <w:rsid w:val="000C72EB"/>
    <w:rsid w:val="000D5623"/>
    <w:rsid w:val="00111F59"/>
    <w:rsid w:val="001154E4"/>
    <w:rsid w:val="001C6ACB"/>
    <w:rsid w:val="001D2BAA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F1C48"/>
    <w:rsid w:val="00510C3F"/>
    <w:rsid w:val="00593EC3"/>
    <w:rsid w:val="005C0980"/>
    <w:rsid w:val="005D5D37"/>
    <w:rsid w:val="006A51DF"/>
    <w:rsid w:val="006C59CD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AA1A60"/>
    <w:rsid w:val="00B019B2"/>
    <w:rsid w:val="00C024E2"/>
    <w:rsid w:val="00CF1AFC"/>
    <w:rsid w:val="00D539BB"/>
    <w:rsid w:val="00DD2E3B"/>
    <w:rsid w:val="00E41086"/>
    <w:rsid w:val="00E61DA4"/>
    <w:rsid w:val="00E91FB2"/>
    <w:rsid w:val="00F6521E"/>
    <w:rsid w:val="00F93B31"/>
    <w:rsid w:val="00F957A3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33</TotalTime>
  <Pages>2</Pages>
  <Words>195</Words>
  <Characters>1197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Farkas, Eric</dc:creator>
  <cp:keywords/>
  <dc:description/>
  <cp:lastModifiedBy>Eric Farkas</cp:lastModifiedBy>
  <cp:revision>3</cp:revision>
  <dcterms:created xsi:type="dcterms:W3CDTF">2023-04-02T05:30:00Z</dcterms:created>
  <dcterms:modified xsi:type="dcterms:W3CDTF">2023-04-02T06:20:00Z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e25c998742c90b226e945ff7706a350bebfa80a0571593cb2ad4712d8256484c</vt:lpwstr>
  </property>
</Properties>
</file>